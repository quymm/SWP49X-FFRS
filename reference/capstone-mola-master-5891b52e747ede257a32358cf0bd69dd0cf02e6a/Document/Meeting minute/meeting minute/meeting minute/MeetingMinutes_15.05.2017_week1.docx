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2BB" w:rsidRPr="00C5027A" w:rsidRDefault="004D42BB" w:rsidP="004D42BB">
      <w:pPr>
        <w:pStyle w:val="Heading1"/>
        <w:rPr>
          <w:b/>
          <w:color w:val="5B9BD5" w:themeColor="accent1"/>
          <w:sz w:val="24"/>
          <w:szCs w:val="24"/>
        </w:rPr>
      </w:pPr>
      <w:r w:rsidRPr="00C5027A">
        <w:rPr>
          <w:b/>
          <w:color w:val="5B9BD5" w:themeColor="accent1"/>
          <w:sz w:val="24"/>
          <w:szCs w:val="24"/>
        </w:rPr>
        <w:t>MEETING MINUTES</w:t>
      </w:r>
    </w:p>
    <w:p w:rsidR="00AC6A15" w:rsidRPr="00AC6A15" w:rsidRDefault="00AC6A15" w:rsidP="00AC6A1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360"/>
        <w:gridCol w:w="720"/>
        <w:gridCol w:w="810"/>
        <w:gridCol w:w="810"/>
        <w:gridCol w:w="720"/>
        <w:gridCol w:w="154"/>
        <w:gridCol w:w="656"/>
        <w:gridCol w:w="90"/>
        <w:gridCol w:w="900"/>
        <w:gridCol w:w="270"/>
        <w:gridCol w:w="874"/>
        <w:gridCol w:w="116"/>
        <w:gridCol w:w="1620"/>
      </w:tblGrid>
      <w:tr w:rsidR="004D42BB" w:rsidRPr="006B4126">
        <w:trPr>
          <w:cantSplit/>
          <w:tblHeader/>
        </w:trPr>
        <w:tc>
          <w:tcPr>
            <w:tcW w:w="2340" w:type="dxa"/>
            <w:gridSpan w:val="3"/>
            <w:shd w:val="pct12" w:color="auto" w:fill="FFFFFF"/>
          </w:tcPr>
          <w:p w:rsidR="004D42BB" w:rsidRPr="006B4126" w:rsidRDefault="004D42BB" w:rsidP="00F15879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6B4126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12"/>
          </w:tcPr>
          <w:p w:rsidR="004D42BB" w:rsidRPr="006B4126" w:rsidRDefault="00FF3B9E" w:rsidP="00F1587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Mobile Based Language Learning Application</w:t>
            </w:r>
          </w:p>
        </w:tc>
      </w:tr>
      <w:tr w:rsidR="004D42BB" w:rsidRPr="006B4126">
        <w:trPr>
          <w:cantSplit/>
          <w:tblHeader/>
        </w:trPr>
        <w:tc>
          <w:tcPr>
            <w:tcW w:w="2340" w:type="dxa"/>
            <w:gridSpan w:val="3"/>
            <w:shd w:val="pct12" w:color="auto" w:fill="FFFFFF"/>
          </w:tcPr>
          <w:p w:rsidR="004D42BB" w:rsidRPr="006B4126" w:rsidRDefault="004D42BB" w:rsidP="00F15879">
            <w:pPr>
              <w:pStyle w:val="Heading4"/>
              <w:rPr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Date of Meeting:</w:t>
            </w:r>
            <w:r w:rsidR="000F035D">
              <w:rPr>
                <w:i w:val="0"/>
                <w:szCs w:val="18"/>
              </w:rPr>
              <w:t xml:space="preserve">  (DD/MM</w:t>
            </w:r>
            <w:r w:rsidRPr="006B4126">
              <w:rPr>
                <w:i w:val="0"/>
                <w:szCs w:val="18"/>
              </w:rPr>
              <w:t>/YYYY)</w:t>
            </w:r>
          </w:p>
        </w:tc>
        <w:tc>
          <w:tcPr>
            <w:tcW w:w="3060" w:type="dxa"/>
            <w:gridSpan w:val="4"/>
          </w:tcPr>
          <w:p w:rsidR="004D42BB" w:rsidRPr="006B4126" w:rsidRDefault="00FF3B9E" w:rsidP="00B076EB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15/05</w:t>
            </w:r>
            <w:r w:rsidR="000F035D">
              <w:rPr>
                <w:i w:val="0"/>
                <w:szCs w:val="18"/>
              </w:rPr>
              <w:t>/2017</w:t>
            </w:r>
          </w:p>
        </w:tc>
        <w:tc>
          <w:tcPr>
            <w:tcW w:w="1800" w:type="dxa"/>
            <w:gridSpan w:val="4"/>
            <w:shd w:val="pct12" w:color="auto" w:fill="FFFFFF"/>
          </w:tcPr>
          <w:p w:rsidR="004D42BB" w:rsidRPr="006B4126" w:rsidRDefault="004D42BB" w:rsidP="00F15879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4"/>
          </w:tcPr>
          <w:p w:rsidR="004D42BB" w:rsidRPr="006B4126" w:rsidRDefault="000F035D" w:rsidP="00F1587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15:15</w:t>
            </w:r>
          </w:p>
        </w:tc>
      </w:tr>
      <w:tr w:rsidR="004D42BB" w:rsidRPr="006B4126" w:rsidTr="000F035D">
        <w:trPr>
          <w:cantSplit/>
          <w:tblHeader/>
        </w:trPr>
        <w:tc>
          <w:tcPr>
            <w:tcW w:w="2340" w:type="dxa"/>
            <w:gridSpan w:val="3"/>
            <w:tcBorders>
              <w:bottom w:val="nil"/>
            </w:tcBorders>
            <w:shd w:val="pct12" w:color="auto" w:fill="FFFFFF"/>
          </w:tcPr>
          <w:p w:rsidR="004D42BB" w:rsidRPr="006B4126" w:rsidRDefault="004D42BB" w:rsidP="00F15879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4"/>
            <w:tcBorders>
              <w:bottom w:val="nil"/>
            </w:tcBorders>
          </w:tcPr>
          <w:p w:rsidR="004D42BB" w:rsidRPr="006B4126" w:rsidRDefault="00FF3B9E" w:rsidP="00F1587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QuangNN</w:t>
            </w:r>
          </w:p>
        </w:tc>
        <w:tc>
          <w:tcPr>
            <w:tcW w:w="1800" w:type="dxa"/>
            <w:gridSpan w:val="4"/>
            <w:tcBorders>
              <w:bottom w:val="nil"/>
            </w:tcBorders>
            <w:shd w:val="pct12" w:color="auto" w:fill="FFFFFF"/>
          </w:tcPr>
          <w:p w:rsidR="004D42BB" w:rsidRPr="006B4126" w:rsidRDefault="004D42BB" w:rsidP="00F15879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4"/>
            <w:tcBorders>
              <w:bottom w:val="nil"/>
            </w:tcBorders>
          </w:tcPr>
          <w:p w:rsidR="004D42BB" w:rsidRPr="006B4126" w:rsidRDefault="000F035D" w:rsidP="00F1587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FPT University</w:t>
            </w:r>
          </w:p>
        </w:tc>
      </w:tr>
      <w:tr w:rsidR="004D42BB" w:rsidRPr="006B4126" w:rsidTr="000F035D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</w:trPr>
        <w:tc>
          <w:tcPr>
            <w:tcW w:w="10080" w:type="dxa"/>
            <w:gridSpan w:val="15"/>
            <w:tcBorders>
              <w:top w:val="nil"/>
              <w:bottom w:val="nil"/>
            </w:tcBorders>
            <w:shd w:val="clear" w:color="auto" w:fill="5B9BD5"/>
          </w:tcPr>
          <w:p w:rsidR="004D42BB" w:rsidRPr="006B4126" w:rsidRDefault="004D42BB" w:rsidP="00F15879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1. Meeting Objective</w:t>
            </w:r>
          </w:p>
        </w:tc>
      </w:tr>
      <w:tr w:rsidR="004D42BB" w:rsidRPr="006B4126" w:rsidTr="000F035D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801"/>
        </w:trPr>
        <w:tc>
          <w:tcPr>
            <w:tcW w:w="10080" w:type="dxa"/>
            <w:gridSpan w:val="15"/>
            <w:tcBorders>
              <w:top w:val="nil"/>
              <w:bottom w:val="single" w:sz="6" w:space="0" w:color="auto"/>
            </w:tcBorders>
            <w:shd w:val="clear" w:color="auto" w:fill="FFFFFF"/>
          </w:tcPr>
          <w:p w:rsidR="0010658F" w:rsidRDefault="00854AFF" w:rsidP="00317B75">
            <w:pPr>
              <w:pStyle w:val="CovFormText"/>
              <w:numPr>
                <w:ilvl w:val="0"/>
                <w:numId w:val="5"/>
              </w:numPr>
              <w:rPr>
                <w:szCs w:val="18"/>
              </w:rPr>
            </w:pPr>
            <w:r>
              <w:rPr>
                <w:szCs w:val="18"/>
              </w:rPr>
              <w:t>Make scope clear</w:t>
            </w:r>
          </w:p>
          <w:p w:rsidR="00854AFF" w:rsidRPr="006B4126" w:rsidRDefault="00854AFF" w:rsidP="00317B75">
            <w:pPr>
              <w:pStyle w:val="CovFormText"/>
              <w:numPr>
                <w:ilvl w:val="0"/>
                <w:numId w:val="5"/>
              </w:numPr>
              <w:rPr>
                <w:szCs w:val="18"/>
              </w:rPr>
            </w:pPr>
            <w:r>
              <w:rPr>
                <w:szCs w:val="18"/>
              </w:rPr>
              <w:t>Disccuss problem about implement application</w:t>
            </w:r>
          </w:p>
        </w:tc>
      </w:tr>
      <w:tr w:rsidR="004D42BB" w:rsidRPr="006B4126" w:rsidTr="000F035D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15"/>
            <w:tcBorders>
              <w:top w:val="single" w:sz="6" w:space="0" w:color="auto"/>
              <w:bottom w:val="nil"/>
            </w:tcBorders>
            <w:shd w:val="clear" w:color="auto" w:fill="5B9BD5"/>
          </w:tcPr>
          <w:p w:rsidR="004D42BB" w:rsidRPr="006B4126" w:rsidRDefault="004D42BB" w:rsidP="00F15879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2. Attendance at Meeting </w:t>
            </w:r>
          </w:p>
        </w:tc>
      </w:tr>
      <w:tr w:rsidR="004D42BB" w:rsidRPr="006B4126" w:rsidTr="00FF3B9E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3060" w:type="dxa"/>
            <w:gridSpan w:val="4"/>
            <w:tcBorders>
              <w:top w:val="nil"/>
              <w:bottom w:val="nil"/>
            </w:tcBorders>
            <w:shd w:val="pct12" w:color="auto" w:fill="FFFFFF"/>
          </w:tcPr>
          <w:p w:rsidR="004D42BB" w:rsidRPr="006B4126" w:rsidRDefault="004D42BB" w:rsidP="00F15879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494" w:type="dxa"/>
            <w:gridSpan w:val="4"/>
            <w:tcBorders>
              <w:top w:val="nil"/>
              <w:bottom w:val="nil"/>
            </w:tcBorders>
            <w:shd w:val="pct12" w:color="auto" w:fill="FFFFFF"/>
          </w:tcPr>
          <w:p w:rsidR="004D42BB" w:rsidRPr="006B4126" w:rsidRDefault="004D42BB" w:rsidP="00F15879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790" w:type="dxa"/>
            <w:gridSpan w:val="5"/>
            <w:tcBorders>
              <w:top w:val="nil"/>
              <w:bottom w:val="nil"/>
            </w:tcBorders>
            <w:shd w:val="pct12" w:color="auto" w:fill="FFFFFF"/>
          </w:tcPr>
          <w:p w:rsidR="004D42BB" w:rsidRPr="006B4126" w:rsidRDefault="004D42BB" w:rsidP="00F15879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736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:rsidR="004D42BB" w:rsidRPr="006B4126" w:rsidRDefault="004D42BB" w:rsidP="00F15879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Phone</w:t>
            </w:r>
          </w:p>
        </w:tc>
      </w:tr>
      <w:tr w:rsidR="004D42BB" w:rsidRPr="006B4126" w:rsidTr="00FF3B9E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A4095C" w:rsidP="00F1587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Nguyễn Huy Hùng</w:t>
            </w:r>
          </w:p>
        </w:tc>
        <w:tc>
          <w:tcPr>
            <w:tcW w:w="249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A4095C" w:rsidP="00A4095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Supervisor</w:t>
            </w:r>
          </w:p>
        </w:tc>
        <w:tc>
          <w:tcPr>
            <w:tcW w:w="279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707C94" w:rsidP="00F15879">
            <w:pPr>
              <w:pStyle w:val="CovFormText"/>
              <w:rPr>
                <w:szCs w:val="18"/>
              </w:rPr>
            </w:pPr>
            <w:hyperlink r:id="rId8" w:history="1">
              <w:r w:rsidR="00A4095C" w:rsidRPr="00155669">
                <w:rPr>
                  <w:rStyle w:val="Hyperlink"/>
                  <w:szCs w:val="18"/>
                </w:rPr>
                <w:t>hungnh@fpt.edu.vn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D42BB" w:rsidRPr="006B4126" w:rsidRDefault="00C42F53" w:rsidP="00F1587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0908567687</w:t>
            </w:r>
          </w:p>
        </w:tc>
      </w:tr>
      <w:tr w:rsidR="004D42BB" w:rsidRPr="006B4126" w:rsidTr="00FF3B9E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FF3B9E" w:rsidP="00F1587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Lê Ngọc Hiếu</w:t>
            </w:r>
          </w:p>
        </w:tc>
        <w:tc>
          <w:tcPr>
            <w:tcW w:w="249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A4095C" w:rsidP="00F1587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Leader</w:t>
            </w:r>
          </w:p>
        </w:tc>
        <w:tc>
          <w:tcPr>
            <w:tcW w:w="279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FF3B9E" w:rsidP="00FF3B9E">
            <w:pPr>
              <w:pStyle w:val="CovFormText"/>
              <w:rPr>
                <w:szCs w:val="18"/>
              </w:rPr>
            </w:pPr>
            <w:r>
              <w:t>Hieulnse61723@fpt.edu.vn</w:t>
            </w:r>
            <w:hyperlink r:id="rId9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D42BB" w:rsidRPr="006B4126" w:rsidRDefault="00FF3B9E" w:rsidP="00F1587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0907769634</w:t>
            </w:r>
          </w:p>
        </w:tc>
      </w:tr>
      <w:tr w:rsidR="004D42BB" w:rsidRPr="006B4126" w:rsidTr="00FF3B9E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FF3B9E" w:rsidP="00F1587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Nguyễn Nhật Quang</w:t>
            </w:r>
          </w:p>
        </w:tc>
        <w:tc>
          <w:tcPr>
            <w:tcW w:w="249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A4095C" w:rsidP="00F1587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FF3B9E" w:rsidP="00FF3B9E">
            <w:pPr>
              <w:pStyle w:val="CovFormText"/>
              <w:rPr>
                <w:szCs w:val="18"/>
              </w:rPr>
            </w:pPr>
            <w:r>
              <w:t>Quangnnse61472@fpt.edu.vn</w:t>
            </w:r>
            <w:hyperlink r:id="rId10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D42BB" w:rsidRPr="006B4126" w:rsidRDefault="00FF3B9E" w:rsidP="00F1587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0974345404</w:t>
            </w:r>
          </w:p>
        </w:tc>
      </w:tr>
      <w:tr w:rsidR="004D42BB" w:rsidRPr="006B4126" w:rsidTr="00FF3B9E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FF3B9E" w:rsidP="00F1587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Đỗ Hoàng Nguyên</w:t>
            </w:r>
          </w:p>
        </w:tc>
        <w:tc>
          <w:tcPr>
            <w:tcW w:w="249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C5027A" w:rsidP="00F1587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FF3B9E" w:rsidP="00FF3B9E">
            <w:pPr>
              <w:pStyle w:val="CovFormText"/>
              <w:rPr>
                <w:szCs w:val="18"/>
              </w:rPr>
            </w:pPr>
            <w:r>
              <w:t>Nguyendhse61556@fpt.edu.vn</w:t>
            </w:r>
            <w:hyperlink r:id="rId11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D42BB" w:rsidRPr="006B4126" w:rsidRDefault="00FF3B9E" w:rsidP="00F1587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0914834032</w:t>
            </w:r>
          </w:p>
        </w:tc>
      </w:tr>
      <w:tr w:rsidR="005747BE" w:rsidRPr="006B4126" w:rsidTr="00FF3B9E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747BE" w:rsidRPr="004331BE" w:rsidRDefault="00FF3B9E" w:rsidP="004331BE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Trương Thanh Lâm</w:t>
            </w:r>
          </w:p>
        </w:tc>
        <w:tc>
          <w:tcPr>
            <w:tcW w:w="249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747BE" w:rsidRDefault="005747BE" w:rsidP="00F1587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747BE" w:rsidRPr="006B4126" w:rsidRDefault="00707C94" w:rsidP="00F15879">
            <w:pPr>
              <w:pStyle w:val="CovFormText"/>
              <w:rPr>
                <w:szCs w:val="18"/>
              </w:rPr>
            </w:pPr>
            <w:hyperlink r:id="rId12" w:history="1">
              <w:r w:rsidR="00FF3B9E" w:rsidRPr="00322770">
                <w:rPr>
                  <w:rStyle w:val="Hyperlink"/>
                  <w:szCs w:val="18"/>
                </w:rPr>
                <w:t>Lamttse61257@fpt.edu.vn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747BE" w:rsidRPr="006B4126" w:rsidRDefault="00FF3B9E" w:rsidP="00F1587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01663253023</w:t>
            </w:r>
          </w:p>
        </w:tc>
      </w:tr>
      <w:tr w:rsidR="004D42BB" w:rsidRPr="006B4126" w:rsidTr="000F035D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dotted" w:sz="4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gridSpan w:val="4"/>
            <w:tcBorders>
              <w:top w:val="dotted" w:sz="4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dotted" w:sz="4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Time</w:t>
            </w:r>
          </w:p>
        </w:tc>
      </w:tr>
      <w:tr w:rsidR="004D42BB" w:rsidRPr="006B4126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6300" w:type="dxa"/>
            <w:gridSpan w:val="10"/>
          </w:tcPr>
          <w:p w:rsidR="00317B75" w:rsidRDefault="00854AFF" w:rsidP="00B07C70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>Objective of application</w:t>
            </w:r>
          </w:p>
          <w:p w:rsidR="002E2258" w:rsidRPr="006E789A" w:rsidRDefault="002E2258" w:rsidP="00B07C70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>Role in application</w:t>
            </w: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</w:tcPr>
          <w:p w:rsidR="004D42BB" w:rsidRDefault="00423F0F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Whole team</w:t>
            </w:r>
          </w:p>
          <w:p w:rsidR="006E789A" w:rsidRPr="006B4126" w:rsidRDefault="00B07C70" w:rsidP="00854A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Whole team</w:t>
            </w:r>
          </w:p>
        </w:tc>
        <w:tc>
          <w:tcPr>
            <w:tcW w:w="1620" w:type="dxa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:rsidTr="001E301F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575"/>
        </w:trPr>
        <w:tc>
          <w:tcPr>
            <w:tcW w:w="6300" w:type="dxa"/>
            <w:gridSpan w:val="10"/>
            <w:tcBorders>
              <w:bottom w:val="single" w:sz="6" w:space="0" w:color="auto"/>
            </w:tcBorders>
          </w:tcPr>
          <w:p w:rsidR="004D42BB" w:rsidRPr="009A05E0" w:rsidRDefault="00D44317" w:rsidP="00F15879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Q/A for unclear issues</w:t>
            </w:r>
          </w:p>
        </w:tc>
        <w:tc>
          <w:tcPr>
            <w:tcW w:w="2160" w:type="dxa"/>
            <w:gridSpan w:val="4"/>
            <w:tcBorders>
              <w:bottom w:val="single" w:sz="6" w:space="0" w:color="auto"/>
            </w:tcBorders>
          </w:tcPr>
          <w:p w:rsidR="004D42BB" w:rsidRPr="006B4126" w:rsidRDefault="0096279B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Whole team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:rsidTr="00692A06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15"/>
            <w:tcBorders>
              <w:top w:val="single" w:sz="6" w:space="0" w:color="auto"/>
              <w:bottom w:val="nil"/>
            </w:tcBorders>
            <w:shd w:val="clear" w:color="auto" w:fill="5B9BD5" w:themeFill="accent1"/>
          </w:tcPr>
          <w:p w:rsidR="004D42BB" w:rsidRPr="006B4126" w:rsidRDefault="004D42BB" w:rsidP="00F15879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4. Action Items   </w:t>
            </w:r>
          </w:p>
        </w:tc>
      </w:tr>
      <w:tr w:rsidR="004D42BB" w:rsidRPr="006B4126" w:rsidTr="00811985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nil"/>
              <w:bottom w:val="dotted" w:sz="4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4"/>
            <w:tcBorders>
              <w:top w:val="nil"/>
              <w:bottom w:val="nil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D42BB" w:rsidRPr="006B4126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4331BE" w:rsidP="002E22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 w:rsidR="002E2258">
              <w:rPr>
                <w:szCs w:val="18"/>
              </w:rPr>
              <w:t xml:space="preserve">Analyse Entity Relationship, Use case </w:t>
            </w: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FF3B9E" w:rsidP="0094480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HieuLN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4331BE" w:rsidP="002E22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 </w:t>
            </w:r>
            <w:r w:rsidR="002E2258">
              <w:rPr>
                <w:szCs w:val="18"/>
              </w:rPr>
              <w:t>Write report 1, Mockup UI</w:t>
            </w: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FF3B9E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HieuLN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811985" w:rsidRPr="006B4126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11985" w:rsidRDefault="00811985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11985" w:rsidRDefault="00811985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11985" w:rsidRPr="006B4126" w:rsidRDefault="00811985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811985" w:rsidRPr="006B4126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11985" w:rsidRDefault="00811985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11985" w:rsidRDefault="00811985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11985" w:rsidRPr="006B4126" w:rsidRDefault="00811985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:rsidTr="00692A06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D42BB" w:rsidRPr="006B4126" w:rsidRDefault="004D42BB" w:rsidP="00417C9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:rsidTr="00692A06">
        <w:trPr>
          <w:cantSplit/>
        </w:trPr>
        <w:tc>
          <w:tcPr>
            <w:tcW w:w="10080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 w:themeFill="accent1"/>
          </w:tcPr>
          <w:p w:rsidR="004D42BB" w:rsidRPr="006B4126" w:rsidRDefault="004D42BB" w:rsidP="00F15879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  <w:r w:rsidRPr="00377510">
              <w:rPr>
                <w:sz w:val="16"/>
                <w:szCs w:val="16"/>
              </w:rPr>
              <w:t>(if applicable)</w:t>
            </w:r>
          </w:p>
        </w:tc>
      </w:tr>
      <w:tr w:rsidR="004D42BB" w:rsidRPr="006B4126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 w:rsidR="00570D1C">
              <w:rPr>
                <w:szCs w:val="18"/>
              </w:rPr>
              <w:t>(DD/MM</w:t>
            </w:r>
            <w:r w:rsidRPr="006B4126">
              <w:rPr>
                <w:szCs w:val="18"/>
              </w:rPr>
              <w:t>/YYYY)</w:t>
            </w:r>
          </w:p>
        </w:tc>
        <w:tc>
          <w:tcPr>
            <w:tcW w:w="18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2BB" w:rsidRPr="006B4126" w:rsidRDefault="00D31595" w:rsidP="00AC75E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</w:t>
            </w:r>
            <w:r w:rsidR="0030268F">
              <w:rPr>
                <w:szCs w:val="18"/>
              </w:rPr>
              <w:t>9</w:t>
            </w:r>
            <w:r w:rsidR="0028143C">
              <w:rPr>
                <w:szCs w:val="18"/>
              </w:rPr>
              <w:t>/0</w:t>
            </w:r>
            <w:r w:rsidR="00AC75E0">
              <w:rPr>
                <w:szCs w:val="18"/>
              </w:rPr>
              <w:t>5</w:t>
            </w:r>
            <w:bookmarkStart w:id="0" w:name="_GoBack"/>
            <w:bookmarkEnd w:id="0"/>
            <w:r w:rsidR="0028143C">
              <w:rPr>
                <w:szCs w:val="18"/>
              </w:rPr>
              <w:t>/2017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2BB" w:rsidRPr="006B4126" w:rsidRDefault="0028143C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15:15</w:t>
            </w: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2BB" w:rsidRPr="006B4126" w:rsidRDefault="0028143C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FPT University</w:t>
            </w:r>
          </w:p>
        </w:tc>
      </w:tr>
      <w:tr w:rsidR="004D42BB" w:rsidRPr="006B4126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 w:rsidRPr="006B4126"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7C70" w:rsidRDefault="002E2258" w:rsidP="002E2258">
            <w:pPr>
              <w:pStyle w:val="Header"/>
              <w:keepNext/>
              <w:keepLines/>
              <w:numPr>
                <w:ilvl w:val="0"/>
                <w:numId w:val="3"/>
              </w:numPr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Review usecase</w:t>
            </w:r>
          </w:p>
          <w:p w:rsidR="002E2258" w:rsidRDefault="002E2258" w:rsidP="002E2258">
            <w:pPr>
              <w:pStyle w:val="Header"/>
              <w:keepNext/>
              <w:keepLines/>
              <w:numPr>
                <w:ilvl w:val="0"/>
                <w:numId w:val="3"/>
              </w:numPr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Review mockup UI</w:t>
            </w:r>
          </w:p>
          <w:p w:rsidR="002E2258" w:rsidRPr="005519A6" w:rsidRDefault="002E2258" w:rsidP="002E2258">
            <w:pPr>
              <w:pStyle w:val="Header"/>
              <w:keepNext/>
              <w:keepLines/>
              <w:numPr>
                <w:ilvl w:val="0"/>
                <w:numId w:val="3"/>
              </w:numPr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Review ERD</w:t>
            </w:r>
          </w:p>
        </w:tc>
      </w:tr>
    </w:tbl>
    <w:p w:rsidR="004266D5" w:rsidRDefault="004266D5" w:rsidP="00B510DC">
      <w:pPr>
        <w:pStyle w:val="Footer"/>
        <w:tabs>
          <w:tab w:val="clear" w:pos="4320"/>
          <w:tab w:val="clear" w:pos="8640"/>
        </w:tabs>
      </w:pPr>
    </w:p>
    <w:sectPr w:rsidR="004266D5" w:rsidSect="00811985">
      <w:headerReference w:type="default" r:id="rId13"/>
      <w:footerReference w:type="default" r:id="rId14"/>
      <w:pgSz w:w="12240" w:h="15840" w:code="1"/>
      <w:pgMar w:top="720" w:right="1296" w:bottom="432" w:left="1296" w:header="720" w:footer="720" w:gutter="0"/>
      <w:pgBorders w:offsetFrom="page">
        <w:left w:val="dotted" w:sz="4" w:space="24" w:color="auto"/>
        <w:bottom w:val="dotted" w:sz="4" w:space="24" w:color="auto"/>
        <w:right w:val="dotted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C94" w:rsidRDefault="00707C94">
      <w:r>
        <w:separator/>
      </w:r>
    </w:p>
  </w:endnote>
  <w:endnote w:type="continuationSeparator" w:id="0">
    <w:p w:rsidR="00707C94" w:rsidRDefault="00707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6D5" w:rsidRPr="000F035D" w:rsidRDefault="00D567E3" w:rsidP="000F035D">
    <w:pPr>
      <w:pStyle w:val="Footer"/>
    </w:pPr>
    <w:r>
      <w:rPr>
        <w:color w:val="808080"/>
        <w:sz w:val="18"/>
      </w:rPr>
      <w:t>Mobile Based Language Learning Application</w:t>
    </w:r>
    <w:r w:rsidR="000F035D">
      <w:rPr>
        <w:color w:val="808080"/>
        <w:sz w:val="18"/>
      </w:rPr>
      <w:tab/>
    </w:r>
    <w:r w:rsidR="000F035D">
      <w:rPr>
        <w:color w:val="808080"/>
        <w:sz w:val="18"/>
      </w:rPr>
      <w:tab/>
    </w:r>
    <w:r w:rsidR="000F035D" w:rsidRPr="000F035D">
      <w:rPr>
        <w:color w:val="808080"/>
        <w:sz w:val="18"/>
      </w:rPr>
      <w:fldChar w:fldCharType="begin"/>
    </w:r>
    <w:r w:rsidR="000F035D" w:rsidRPr="000F035D">
      <w:rPr>
        <w:color w:val="808080"/>
        <w:sz w:val="18"/>
      </w:rPr>
      <w:instrText xml:space="preserve"> PAGE   \* MERGEFORMAT </w:instrText>
    </w:r>
    <w:r w:rsidR="000F035D" w:rsidRPr="000F035D">
      <w:rPr>
        <w:color w:val="808080"/>
        <w:sz w:val="18"/>
      </w:rPr>
      <w:fldChar w:fldCharType="separate"/>
    </w:r>
    <w:r w:rsidR="00AC75E0">
      <w:rPr>
        <w:noProof/>
        <w:color w:val="808080"/>
        <w:sz w:val="18"/>
      </w:rPr>
      <w:t>1</w:t>
    </w:r>
    <w:r w:rsidR="000F035D" w:rsidRPr="000F035D">
      <w:rPr>
        <w:noProof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C94" w:rsidRDefault="00707C94">
      <w:r>
        <w:separator/>
      </w:r>
    </w:p>
  </w:footnote>
  <w:footnote w:type="continuationSeparator" w:id="0">
    <w:p w:rsidR="00707C94" w:rsidRDefault="00707C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90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DB7394">
      <w:trPr>
        <w:cantSplit/>
        <w:trHeight w:val="810"/>
      </w:trPr>
      <w:tc>
        <w:tcPr>
          <w:tcW w:w="1771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DB7394" w:rsidRPr="00E44179" w:rsidRDefault="00DB7394" w:rsidP="00C94BEB">
          <w:pPr>
            <w:rPr>
              <w:rFonts w:cs="Arial"/>
            </w:rPr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DB7394" w:rsidRPr="001D7DC5" w:rsidRDefault="00DB7394" w:rsidP="00C94BEB">
          <w:pPr>
            <w:pStyle w:val="Heading1"/>
            <w:tabs>
              <w:tab w:val="left" w:pos="4860"/>
            </w:tabs>
            <w:rPr>
              <w:sz w:val="28"/>
              <w:szCs w:val="28"/>
            </w:rPr>
          </w:pPr>
          <w:r w:rsidRPr="001D7DC5">
            <w:rPr>
              <w:rFonts w:cs="Arial"/>
              <w:sz w:val="28"/>
              <w:szCs w:val="28"/>
            </w:rPr>
            <w:tab/>
          </w:r>
        </w:p>
      </w:tc>
    </w:tr>
  </w:tbl>
  <w:p w:rsidR="004266D5" w:rsidRDefault="00142C87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1764665</wp:posOffset>
          </wp:positionH>
          <wp:positionV relativeFrom="paragraph">
            <wp:posOffset>-762635</wp:posOffset>
          </wp:positionV>
          <wp:extent cx="2607945" cy="683895"/>
          <wp:effectExtent l="0" t="0" r="1905" b="1905"/>
          <wp:wrapNone/>
          <wp:docPr id="6" name="Picture 6" descr="C:\Users\Administrator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Administrator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794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E3619"/>
    <w:multiLevelType w:val="hybridMultilevel"/>
    <w:tmpl w:val="2E5854C8"/>
    <w:lvl w:ilvl="0" w:tplc="9DF682E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452EE0"/>
    <w:multiLevelType w:val="hybridMultilevel"/>
    <w:tmpl w:val="BE30C714"/>
    <w:lvl w:ilvl="0" w:tplc="22AEC2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659850A6"/>
    <w:multiLevelType w:val="hybridMultilevel"/>
    <w:tmpl w:val="3A08B95A"/>
    <w:lvl w:ilvl="0" w:tplc="ECD2B63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667E61"/>
    <w:multiLevelType w:val="hybridMultilevel"/>
    <w:tmpl w:val="795E9B6E"/>
    <w:lvl w:ilvl="0" w:tplc="97E233C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6D5"/>
    <w:rsid w:val="00023ADE"/>
    <w:rsid w:val="0005197F"/>
    <w:rsid w:val="0008761A"/>
    <w:rsid w:val="000F035D"/>
    <w:rsid w:val="0010658F"/>
    <w:rsid w:val="001071C3"/>
    <w:rsid w:val="00111053"/>
    <w:rsid w:val="00142C87"/>
    <w:rsid w:val="00155255"/>
    <w:rsid w:val="001D59D6"/>
    <w:rsid w:val="001D7DC5"/>
    <w:rsid w:val="001E301F"/>
    <w:rsid w:val="00270AA2"/>
    <w:rsid w:val="0028143C"/>
    <w:rsid w:val="002A6FDA"/>
    <w:rsid w:val="002E2258"/>
    <w:rsid w:val="0030268F"/>
    <w:rsid w:val="00317B75"/>
    <w:rsid w:val="00361221"/>
    <w:rsid w:val="0036158B"/>
    <w:rsid w:val="003B2F07"/>
    <w:rsid w:val="00417C95"/>
    <w:rsid w:val="00423F0F"/>
    <w:rsid w:val="004266D5"/>
    <w:rsid w:val="004331BE"/>
    <w:rsid w:val="00434BC7"/>
    <w:rsid w:val="00476A2F"/>
    <w:rsid w:val="00496F09"/>
    <w:rsid w:val="004A3D8D"/>
    <w:rsid w:val="004D42BB"/>
    <w:rsid w:val="004D5C20"/>
    <w:rsid w:val="00527B5C"/>
    <w:rsid w:val="0053679B"/>
    <w:rsid w:val="005519A6"/>
    <w:rsid w:val="00570D1C"/>
    <w:rsid w:val="005747BE"/>
    <w:rsid w:val="00575988"/>
    <w:rsid w:val="005A6768"/>
    <w:rsid w:val="005A6D89"/>
    <w:rsid w:val="005F4E0E"/>
    <w:rsid w:val="00692A06"/>
    <w:rsid w:val="006E57CE"/>
    <w:rsid w:val="006E789A"/>
    <w:rsid w:val="00707C94"/>
    <w:rsid w:val="0075181F"/>
    <w:rsid w:val="007B7F2D"/>
    <w:rsid w:val="008013ED"/>
    <w:rsid w:val="00811985"/>
    <w:rsid w:val="00835A4E"/>
    <w:rsid w:val="00842848"/>
    <w:rsid w:val="008460B4"/>
    <w:rsid w:val="00854AFF"/>
    <w:rsid w:val="00857CFB"/>
    <w:rsid w:val="008D414E"/>
    <w:rsid w:val="008E589B"/>
    <w:rsid w:val="00905A0D"/>
    <w:rsid w:val="00927B59"/>
    <w:rsid w:val="00944809"/>
    <w:rsid w:val="0096114C"/>
    <w:rsid w:val="0096279B"/>
    <w:rsid w:val="009A05E0"/>
    <w:rsid w:val="009D0C08"/>
    <w:rsid w:val="009F19E3"/>
    <w:rsid w:val="00A4095C"/>
    <w:rsid w:val="00AA44D2"/>
    <w:rsid w:val="00AC6A15"/>
    <w:rsid w:val="00AC75E0"/>
    <w:rsid w:val="00AF26B6"/>
    <w:rsid w:val="00B076EB"/>
    <w:rsid w:val="00B07C70"/>
    <w:rsid w:val="00B34EFA"/>
    <w:rsid w:val="00B36BC4"/>
    <w:rsid w:val="00B510DC"/>
    <w:rsid w:val="00B6236C"/>
    <w:rsid w:val="00B74EE6"/>
    <w:rsid w:val="00B94C92"/>
    <w:rsid w:val="00BB2C47"/>
    <w:rsid w:val="00BD7FAD"/>
    <w:rsid w:val="00C201EA"/>
    <w:rsid w:val="00C42F53"/>
    <w:rsid w:val="00C5027A"/>
    <w:rsid w:val="00C6291B"/>
    <w:rsid w:val="00C94BEB"/>
    <w:rsid w:val="00CA5534"/>
    <w:rsid w:val="00CB3D1B"/>
    <w:rsid w:val="00CC08CB"/>
    <w:rsid w:val="00D1263A"/>
    <w:rsid w:val="00D31595"/>
    <w:rsid w:val="00D31BCF"/>
    <w:rsid w:val="00D44317"/>
    <w:rsid w:val="00D5472D"/>
    <w:rsid w:val="00D567E3"/>
    <w:rsid w:val="00D65BCF"/>
    <w:rsid w:val="00DB7394"/>
    <w:rsid w:val="00E36F2F"/>
    <w:rsid w:val="00EB2123"/>
    <w:rsid w:val="00F10279"/>
    <w:rsid w:val="00F15879"/>
    <w:rsid w:val="00F24950"/>
    <w:rsid w:val="00FA6556"/>
    <w:rsid w:val="00FE4E18"/>
    <w:rsid w:val="00FF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17DF59-16A0-409B-803C-36A531370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FooterChar">
    <w:name w:val="Footer Char"/>
    <w:link w:val="Footer"/>
    <w:uiPriority w:val="99"/>
    <w:rsid w:val="000F035D"/>
    <w:rPr>
      <w:rFonts w:ascii="Arial" w:hAnsi="Arial"/>
      <w:sz w:val="24"/>
      <w:lang w:eastAsia="en-US"/>
    </w:rPr>
  </w:style>
  <w:style w:type="character" w:styleId="Hyperlink">
    <w:name w:val="Hyperlink"/>
    <w:basedOn w:val="DefaultParagraphFont"/>
    <w:rsid w:val="00A409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ngnh@fpt.edu.vn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Lamttse61257@fpt.edu.v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oangddse61468@fpt.edu.v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linhnhse61322@fpt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hanhovse61691@fpt.edu.vn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73179-5EDC-40E0-A12F-84F9398E8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1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Project Meeting Minutes Template</vt:lpstr>
      <vt:lpstr>Project Meeting Minutes Template</vt:lpstr>
    </vt:vector>
  </TitlesOfParts>
  <Company>CVR/IT Consulting</Company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Quang Nguyễn</cp:lastModifiedBy>
  <cp:revision>4</cp:revision>
  <cp:lastPrinted>2007-02-07T02:13:00Z</cp:lastPrinted>
  <dcterms:created xsi:type="dcterms:W3CDTF">2017-08-10T07:19:00Z</dcterms:created>
  <dcterms:modified xsi:type="dcterms:W3CDTF">2017-08-10T07:22:00Z</dcterms:modified>
  <cp:category>Rev 1.1;last template edit 3-5-05 gje</cp:category>
</cp:coreProperties>
</file>